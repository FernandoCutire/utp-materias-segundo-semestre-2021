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3BE" w:rsidRPr="009A1CF4" w:rsidRDefault="00603C52" w:rsidP="002B73BE">
      <w:pPr>
        <w:pStyle w:val="LabTitle"/>
        <w:rPr>
          <w:rFonts w:hint="eastAsia"/>
          <w:lang w:eastAsia="zh-CN"/>
        </w:rPr>
      </w:pPr>
      <w:bookmarkStart w:id="0" w:name="_GoBack"/>
      <w:bookmarkEnd w:id="0"/>
      <w:r>
        <w:t>Laboratorio: Determi</w:t>
      </w:r>
      <w:r w:rsidR="00BC0B63">
        <w:t>nar la dirección MAC de un host</w:t>
      </w:r>
    </w:p>
    <w:p w:rsidR="00D778DF" w:rsidRDefault="00D778DF" w:rsidP="00D778DF">
      <w:pPr>
        <w:pStyle w:val="LabSection"/>
        <w:widowControl/>
        <w:outlineLvl w:val="9"/>
      </w:pPr>
      <w:r>
        <w:t>Topología</w:t>
      </w:r>
    </w:p>
    <w:p w:rsidR="00D778DF" w:rsidRDefault="008813C9" w:rsidP="00D778DF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342B9F4" wp14:editId="41E4BA74">
            <wp:extent cx="914400" cy="762000"/>
            <wp:effectExtent l="0" t="0" r="0" b="0"/>
            <wp:docPr id="116" name="Picture 4" descr="C:\Users\spennock\Unicon\Griffin_Development\Lab_Development\topology_icons_2012_11_14\topology_icons_2012_11_14\na_graphics_lib_24_compu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4" descr="C:\Users\spennock\Unicon\Griffin_Development\Lab_Development\topology_icons_2012_11_14\topology_icons_2012_11_14\na_graphics_lib_24_compu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78DF" w:rsidRPr="00BB73FF" w:rsidRDefault="00D778DF" w:rsidP="00D778DF">
      <w:pPr>
        <w:pStyle w:val="LabSection"/>
        <w:widowControl/>
        <w:outlineLvl w:val="9"/>
      </w:pPr>
      <w:r>
        <w:t>Tabla de direccionamiento</w:t>
      </w:r>
    </w:p>
    <w:tbl>
      <w:tblPr>
        <w:tblW w:w="6656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768"/>
        <w:gridCol w:w="1305"/>
        <w:gridCol w:w="1485"/>
        <w:gridCol w:w="2098"/>
      </w:tblGrid>
      <w:tr w:rsidR="00D778DF" w:rsidTr="00C54DEE">
        <w:trPr>
          <w:cantSplit/>
          <w:jc w:val="center"/>
        </w:trPr>
        <w:tc>
          <w:tcPr>
            <w:tcW w:w="17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78DF" w:rsidRPr="00E87D62" w:rsidRDefault="00506B4F" w:rsidP="005D53D0">
            <w:pPr>
              <w:pStyle w:val="TableHeading"/>
            </w:pPr>
            <w:r>
              <w:t>Dispositivo</w:t>
            </w:r>
          </w:p>
        </w:tc>
        <w:tc>
          <w:tcPr>
            <w:tcW w:w="13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78DF" w:rsidRPr="00E87D62" w:rsidRDefault="00D778DF" w:rsidP="005D53D0">
            <w:pPr>
              <w:pStyle w:val="TableHeading"/>
            </w:pPr>
            <w:r>
              <w:t>Interface</w:t>
            </w:r>
          </w:p>
        </w:tc>
        <w:tc>
          <w:tcPr>
            <w:tcW w:w="14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78DF" w:rsidRPr="00E87D62" w:rsidRDefault="00D778DF" w:rsidP="005D53D0">
            <w:pPr>
              <w:pStyle w:val="TableHeading"/>
            </w:pPr>
            <w:r>
              <w:t>Dirección IP</w:t>
            </w:r>
          </w:p>
        </w:tc>
        <w:tc>
          <w:tcPr>
            <w:tcW w:w="2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D778DF" w:rsidRPr="00E87D62" w:rsidRDefault="00D778DF" w:rsidP="005D53D0">
            <w:pPr>
              <w:pStyle w:val="TableHeading"/>
            </w:pPr>
            <w:r>
              <w:t>Máscara de subred</w:t>
            </w:r>
          </w:p>
        </w:tc>
      </w:tr>
      <w:tr w:rsidR="00D778DF" w:rsidTr="00C54DEE">
        <w:trPr>
          <w:cantSplit/>
          <w:jc w:val="center"/>
        </w:trPr>
        <w:tc>
          <w:tcPr>
            <w:tcW w:w="1768" w:type="dxa"/>
            <w:vAlign w:val="bottom"/>
          </w:tcPr>
          <w:p w:rsidR="00D778DF" w:rsidRPr="00E87D62" w:rsidRDefault="00121B80" w:rsidP="005D53D0">
            <w:pPr>
              <w:pStyle w:val="TableText"/>
            </w:pPr>
            <w:r>
              <w:t>PC</w:t>
            </w:r>
          </w:p>
        </w:tc>
        <w:tc>
          <w:tcPr>
            <w:tcW w:w="1305" w:type="dxa"/>
            <w:vAlign w:val="bottom"/>
          </w:tcPr>
          <w:p w:rsidR="00D778DF" w:rsidRPr="00E87D62" w:rsidRDefault="00D778DF" w:rsidP="005D53D0">
            <w:pPr>
              <w:pStyle w:val="TableText"/>
            </w:pPr>
            <w:r>
              <w:t>VLAN 1</w:t>
            </w:r>
          </w:p>
        </w:tc>
        <w:tc>
          <w:tcPr>
            <w:tcW w:w="1485" w:type="dxa"/>
            <w:vAlign w:val="bottom"/>
          </w:tcPr>
          <w:p w:rsidR="00D778DF" w:rsidRPr="00E87D62" w:rsidRDefault="00D778DF" w:rsidP="005D53D0">
            <w:pPr>
              <w:pStyle w:val="TableText"/>
            </w:pPr>
            <w:r>
              <w:t>192.168.1.2</w:t>
            </w:r>
          </w:p>
        </w:tc>
        <w:tc>
          <w:tcPr>
            <w:tcW w:w="2098" w:type="dxa"/>
            <w:vAlign w:val="bottom"/>
          </w:tcPr>
          <w:p w:rsidR="00D778DF" w:rsidRPr="00E87D62" w:rsidRDefault="00D778DF" w:rsidP="005D53D0">
            <w:pPr>
              <w:pStyle w:val="TableText"/>
            </w:pPr>
            <w:r>
              <w:t>255.255.255.0</w:t>
            </w:r>
          </w:p>
        </w:tc>
      </w:tr>
    </w:tbl>
    <w:p w:rsidR="00D778DF" w:rsidRPr="00BB73FF" w:rsidRDefault="00D778DF" w:rsidP="00D778DF">
      <w:pPr>
        <w:pStyle w:val="LabSection"/>
        <w:widowControl/>
        <w:outlineLvl w:val="9"/>
      </w:pPr>
      <w:r>
        <w:t>Objetivos</w:t>
      </w:r>
    </w:p>
    <w:p w:rsidR="008813C9" w:rsidRDefault="008813C9" w:rsidP="00C47C7B">
      <w:pPr>
        <w:pStyle w:val="Bulletlevel1"/>
      </w:pPr>
      <w:r>
        <w:t xml:space="preserve">Determinar la dirección MAC de una computadora con Windows conectada a una red Ethernet a través del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>.</w:t>
      </w:r>
    </w:p>
    <w:p w:rsidR="00D778DF" w:rsidRPr="004C0909" w:rsidRDefault="008813C9" w:rsidP="008813C9">
      <w:pPr>
        <w:pStyle w:val="Bulletlevel1"/>
      </w:pPr>
      <w:r>
        <w:t>Analizar una dirección MAC para determinar cuál es el fabricante.</w:t>
      </w:r>
    </w:p>
    <w:p w:rsidR="00D778DF" w:rsidRPr="00C07FD9" w:rsidRDefault="00D778DF" w:rsidP="00D778DF">
      <w:pPr>
        <w:pStyle w:val="LabSection"/>
        <w:widowControl/>
        <w:outlineLvl w:val="9"/>
      </w:pPr>
      <w:r>
        <w:t>Aspectos básicos/situación</w:t>
      </w:r>
    </w:p>
    <w:p w:rsidR="008813C9" w:rsidRDefault="008813C9" w:rsidP="008813C9">
      <w:pPr>
        <w:pStyle w:val="BodyTextL25"/>
      </w:pPr>
      <w:r>
        <w:t xml:space="preserve">Cada computadora de una red Ethernet local tiene una dirección de control de acceso a medios (MAC) que está grabada en la tarjeta de interfaz de red (NIC). Las direcciones MAC de las computadoras generalmente se muestran como 6 grupos de dos números hexadecimales separados por guiones o dos puntos (ejemplo: 15-EF-A3-45-9B-57).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muestra la dirección MAC de la computadora. Podrá trabajar de forma individual o en equipo.</w:t>
      </w:r>
    </w:p>
    <w:p w:rsidR="00D778DF" w:rsidRDefault="00D778DF" w:rsidP="00D778DF">
      <w:pPr>
        <w:pStyle w:val="LabSection"/>
        <w:widowControl/>
        <w:outlineLvl w:val="9"/>
      </w:pPr>
      <w:r>
        <w:t>Recursos necesarios</w:t>
      </w:r>
    </w:p>
    <w:p w:rsidR="00D778DF" w:rsidRDefault="008813C9" w:rsidP="00D778DF">
      <w:pPr>
        <w:pStyle w:val="Bulletlevel1"/>
      </w:pPr>
      <w:r>
        <w:t>PC con Windows 10 y una tarjeta de interfaz de red (NIC) Ethernet como mínimo</w:t>
      </w:r>
    </w:p>
    <w:p w:rsidR="008813C9" w:rsidRDefault="008813C9" w:rsidP="008813C9">
      <w:pPr>
        <w:pStyle w:val="Bulletlevel1"/>
      </w:pPr>
      <w:r>
        <w:t>Conectividad a Internet</w:t>
      </w:r>
    </w:p>
    <w:p w:rsidR="00103401" w:rsidRDefault="008813C9" w:rsidP="00C54DEE">
      <w:pPr>
        <w:pStyle w:val="PartHead"/>
        <w:numPr>
          <w:ilvl w:val="0"/>
          <w:numId w:val="19"/>
        </w:numPr>
        <w:ind w:left="1191" w:hanging="1191"/>
      </w:pPr>
      <w:r>
        <w:t>Cómo localizar una dirección MAC en una computadora</w:t>
      </w:r>
    </w:p>
    <w:p w:rsidR="008813C9" w:rsidRPr="008813C9" w:rsidRDefault="008813C9" w:rsidP="008813C9">
      <w:pPr>
        <w:pStyle w:val="BodyTextL25"/>
      </w:pPr>
      <w:r>
        <w:t xml:space="preserve">En esta parte del laboratorio determinará la dirección MAC de una computadora con el comando </w:t>
      </w:r>
      <w:proofErr w:type="spellStart"/>
      <w:r>
        <w:rPr>
          <w:b/>
        </w:rPr>
        <w:t>ipconfig</w:t>
      </w:r>
      <w:proofErr w:type="spellEnd"/>
      <w:r>
        <w:t xml:space="preserve"> de Windows.</w:t>
      </w:r>
    </w:p>
    <w:p w:rsidR="008813C9" w:rsidRDefault="008813C9" w:rsidP="00C54DEE">
      <w:pPr>
        <w:pStyle w:val="StepHead"/>
        <w:numPr>
          <w:ilvl w:val="2"/>
          <w:numId w:val="18"/>
        </w:numPr>
        <w:ind w:left="1063" w:hangingChars="441" w:hanging="1063"/>
      </w:pPr>
      <w:r>
        <w:lastRenderedPageBreak/>
        <w:t>Abra una ventana de intérprete de comandos de Windows</w:t>
      </w:r>
    </w:p>
    <w:p w:rsidR="008813C9" w:rsidRDefault="00F12B0E" w:rsidP="00506B4F">
      <w:pPr>
        <w:pStyle w:val="BodyTextL25"/>
        <w:keepNext/>
      </w:pPr>
      <w:r>
        <w:t xml:space="preserve">Haga clic con el botón secundario del mouse en el botón </w:t>
      </w:r>
      <w:r>
        <w:rPr>
          <w:b/>
        </w:rPr>
        <w:t>Inicio</w:t>
      </w:r>
      <w:r>
        <w:t xml:space="preserve"> y seleccione </w:t>
      </w:r>
      <w:r>
        <w:rPr>
          <w:b/>
        </w:rPr>
        <w:t>Línea de comandos</w:t>
      </w:r>
      <w:r>
        <w:t>.</w:t>
      </w:r>
    </w:p>
    <w:p w:rsidR="008813C9" w:rsidRDefault="0034683D" w:rsidP="008813C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78717C1" wp14:editId="14A74153">
            <wp:extent cx="47529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C9" w:rsidRDefault="008813C9" w:rsidP="00C54DEE">
      <w:pPr>
        <w:pStyle w:val="StepHead"/>
        <w:numPr>
          <w:ilvl w:val="2"/>
          <w:numId w:val="18"/>
        </w:numPr>
        <w:ind w:left="1063" w:hangingChars="441" w:hanging="1063"/>
      </w:pPr>
      <w:r>
        <w:t xml:space="preserve">Utilice el comando </w:t>
      </w:r>
      <w:proofErr w:type="spellStart"/>
      <w:r>
        <w:rPr>
          <w:i/>
        </w:rPr>
        <w:t>ipconfig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all</w:t>
      </w:r>
      <w:proofErr w:type="spellEnd"/>
    </w:p>
    <w:p w:rsidR="008813C9" w:rsidRDefault="008813C9" w:rsidP="008813C9">
      <w:pPr>
        <w:pStyle w:val="BodyTextL25"/>
      </w:pPr>
      <w:r>
        <w:t xml:space="preserve">Introduzca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en la línea de comandos. Pulse </w:t>
      </w:r>
      <w:proofErr w:type="spellStart"/>
      <w:r>
        <w:t>Intro</w:t>
      </w:r>
      <w:proofErr w:type="spellEnd"/>
      <w:r>
        <w:t>. (En la siguiente figura se muestran los resultados más comunes pero en su equipo aparecerá otra información).</w:t>
      </w:r>
    </w:p>
    <w:p w:rsidR="008813C9" w:rsidRDefault="0034683D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6F81CA84" wp14:editId="61432116">
            <wp:extent cx="5286375" cy="2762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C9" w:rsidRDefault="008813C9" w:rsidP="00C54DEE">
      <w:pPr>
        <w:pStyle w:val="StepHead"/>
        <w:numPr>
          <w:ilvl w:val="2"/>
          <w:numId w:val="18"/>
        </w:numPr>
        <w:ind w:left="1063" w:hangingChars="441" w:hanging="1063"/>
      </w:pPr>
      <w:r>
        <w:lastRenderedPageBreak/>
        <w:t xml:space="preserve">Ubique una dirección MAC (física) en el resultado obtenido mediante el comando </w:t>
      </w:r>
      <w:proofErr w:type="spellStart"/>
      <w:r>
        <w:rPr>
          <w:i/>
        </w:rPr>
        <w:t>ipconfig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all</w:t>
      </w:r>
      <w:proofErr w:type="spellEnd"/>
    </w:p>
    <w:p w:rsidR="008813C9" w:rsidRDefault="008813C9" w:rsidP="008813C9">
      <w:pPr>
        <w:pStyle w:val="BodyTextL25"/>
        <w:keepNext/>
      </w:pPr>
      <w:r>
        <w:t>Utilice la siguiente tabla para completar la descripción del adaptador Ethernet y la dirección física (MAC):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813C9" w:rsidTr="00881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35" w:type="dxa"/>
          </w:tcPr>
          <w:p w:rsidR="008813C9" w:rsidRDefault="008813C9" w:rsidP="008813C9">
            <w:pPr>
              <w:pStyle w:val="TableHeading"/>
            </w:pPr>
            <w:r>
              <w:t>Descripción</w:t>
            </w:r>
          </w:p>
        </w:tc>
        <w:tc>
          <w:tcPr>
            <w:tcW w:w="5035" w:type="dxa"/>
          </w:tcPr>
          <w:p w:rsidR="008813C9" w:rsidRDefault="008813C9" w:rsidP="008813C9">
            <w:pPr>
              <w:pStyle w:val="TableHeading"/>
            </w:pPr>
            <w:r>
              <w:t>Dirección física</w:t>
            </w:r>
          </w:p>
        </w:tc>
      </w:tr>
      <w:tr w:rsidR="008813C9" w:rsidTr="008813C9">
        <w:tc>
          <w:tcPr>
            <w:tcW w:w="5035" w:type="dxa"/>
          </w:tcPr>
          <w:p w:rsidR="008813C9" w:rsidRDefault="008813C9" w:rsidP="008813C9">
            <w:pPr>
              <w:pStyle w:val="TableText"/>
            </w:pPr>
          </w:p>
        </w:tc>
        <w:tc>
          <w:tcPr>
            <w:tcW w:w="5035" w:type="dxa"/>
          </w:tcPr>
          <w:p w:rsidR="008813C9" w:rsidRDefault="008813C9" w:rsidP="008813C9">
            <w:pPr>
              <w:pStyle w:val="TableText"/>
            </w:pPr>
          </w:p>
        </w:tc>
      </w:tr>
      <w:tr w:rsidR="008813C9" w:rsidTr="008813C9">
        <w:tc>
          <w:tcPr>
            <w:tcW w:w="5035" w:type="dxa"/>
          </w:tcPr>
          <w:p w:rsidR="008813C9" w:rsidRDefault="008813C9" w:rsidP="008813C9">
            <w:pPr>
              <w:pStyle w:val="TableText"/>
            </w:pPr>
          </w:p>
        </w:tc>
        <w:tc>
          <w:tcPr>
            <w:tcW w:w="5035" w:type="dxa"/>
          </w:tcPr>
          <w:p w:rsidR="008813C9" w:rsidRDefault="008813C9" w:rsidP="008813C9">
            <w:pPr>
              <w:pStyle w:val="TableText"/>
            </w:pPr>
          </w:p>
        </w:tc>
      </w:tr>
      <w:tr w:rsidR="008813C9" w:rsidTr="008813C9">
        <w:tc>
          <w:tcPr>
            <w:tcW w:w="5035" w:type="dxa"/>
          </w:tcPr>
          <w:p w:rsidR="008813C9" w:rsidRDefault="008813C9" w:rsidP="008813C9">
            <w:pPr>
              <w:pStyle w:val="TableText"/>
            </w:pPr>
          </w:p>
        </w:tc>
        <w:tc>
          <w:tcPr>
            <w:tcW w:w="5035" w:type="dxa"/>
          </w:tcPr>
          <w:p w:rsidR="008813C9" w:rsidRDefault="008813C9" w:rsidP="008813C9">
            <w:pPr>
              <w:pStyle w:val="TableText"/>
            </w:pPr>
          </w:p>
        </w:tc>
      </w:tr>
    </w:tbl>
    <w:p w:rsidR="008813C9" w:rsidRDefault="008813C9" w:rsidP="008813C9">
      <w:pPr>
        <w:pStyle w:val="BodyTextL25"/>
        <w:tabs>
          <w:tab w:val="left" w:pos="8730"/>
        </w:tabs>
        <w:rPr>
          <w:u w:val="single" w:color="000000"/>
        </w:rPr>
      </w:pPr>
      <w:r>
        <w:t xml:space="preserve">¿Cuántas direcciones MAC detectó en su PC? </w:t>
      </w:r>
      <w:r>
        <w:tab/>
      </w:r>
    </w:p>
    <w:p w:rsidR="008813C9" w:rsidRDefault="008813C9" w:rsidP="00C54DEE">
      <w:pPr>
        <w:pStyle w:val="PartHead"/>
        <w:numPr>
          <w:ilvl w:val="0"/>
          <w:numId w:val="19"/>
        </w:numPr>
        <w:ind w:left="1191" w:hanging="1191"/>
      </w:pPr>
      <w:r>
        <w:t>Cómo analizar las partes de una dirección MAC</w:t>
      </w:r>
    </w:p>
    <w:p w:rsidR="008813C9" w:rsidRDefault="008813C9" w:rsidP="009E769F">
      <w:pPr>
        <w:pStyle w:val="BodyTextL25"/>
      </w:pPr>
      <w:r>
        <w:t>Se asigna una dirección física a cada interfaz de red Ethernet en el momento de su creación. Estas direcciones tienen 48 bits (6 bytes) de largo y están expresadas en notación hexadecimal. Las direcciones MAC están compuestas de dos partes. Una parte de la dirección MAC, los primeros 3 bytes, representa el proveedor que fabricó la interfaz de red. Esta parte de la dirección MAC se llama OUI (identificador único organizacionalmente). Cada proveedor que desea producir y vender interfaces de red Ethernet debe registrarse ante el IEEE para obtener un OUI.</w:t>
      </w:r>
    </w:p>
    <w:p w:rsidR="008813C9" w:rsidRDefault="008813C9" w:rsidP="009E769F">
      <w:pPr>
        <w:pStyle w:val="BodyTextL25"/>
      </w:pPr>
      <w:r>
        <w:t>La segunda parte de la dirección, los 3 bytes restantes, son la ID única de la interfaz. Todas las direcciones MAC que comienzan con el mismo OUI deben tener valores únicos en los últimos 3 bytes.</w:t>
      </w:r>
    </w:p>
    <w:p w:rsidR="008813C9" w:rsidRDefault="008813C9" w:rsidP="009E769F">
      <w:pPr>
        <w:pStyle w:val="BodyTextL25"/>
      </w:pPr>
      <w:r>
        <w:t>En el ejemplo que se muestra en el laboratorio, la dirección MAC física de la interfaz LAN Ethernet es D4-BE-D9-13-63-00.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845"/>
        <w:gridCol w:w="3635"/>
        <w:gridCol w:w="2877"/>
      </w:tblGrid>
      <w:tr w:rsidR="00BD4012" w:rsidTr="00C54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5" w:type="dxa"/>
          </w:tcPr>
          <w:p w:rsidR="00BD4012" w:rsidRDefault="00BD4012" w:rsidP="00E6104E">
            <w:pPr>
              <w:pStyle w:val="TableHeading"/>
            </w:pPr>
            <w:r>
              <w:t>OUI del fabricante</w:t>
            </w:r>
          </w:p>
        </w:tc>
        <w:tc>
          <w:tcPr>
            <w:tcW w:w="3635" w:type="dxa"/>
          </w:tcPr>
          <w:p w:rsidR="00BD4012" w:rsidRDefault="00BD4012" w:rsidP="00E6104E">
            <w:pPr>
              <w:pStyle w:val="TableHeading"/>
            </w:pPr>
            <w:r>
              <w:t>Identificador único para la interfaz</w:t>
            </w:r>
          </w:p>
        </w:tc>
        <w:tc>
          <w:tcPr>
            <w:tcW w:w="2877" w:type="dxa"/>
          </w:tcPr>
          <w:p w:rsidR="00BD4012" w:rsidRDefault="00BD4012" w:rsidP="00E6104E">
            <w:pPr>
              <w:pStyle w:val="TableHeading"/>
            </w:pPr>
            <w:r>
              <w:t>Nombre del proveedor</w:t>
            </w:r>
          </w:p>
        </w:tc>
      </w:tr>
      <w:tr w:rsidR="00BD4012" w:rsidTr="00C54DEE">
        <w:tc>
          <w:tcPr>
            <w:tcW w:w="2845" w:type="dxa"/>
          </w:tcPr>
          <w:p w:rsidR="00BD4012" w:rsidRDefault="00121B80" w:rsidP="00BD4012">
            <w:pPr>
              <w:pStyle w:val="TableText"/>
              <w:keepNext w:val="0"/>
            </w:pPr>
            <w:r>
              <w:t>D4-BE-D9</w:t>
            </w:r>
          </w:p>
        </w:tc>
        <w:tc>
          <w:tcPr>
            <w:tcW w:w="3635" w:type="dxa"/>
          </w:tcPr>
          <w:p w:rsidR="00BD4012" w:rsidRDefault="00121B80" w:rsidP="00BD4012">
            <w:pPr>
              <w:pStyle w:val="TableText"/>
            </w:pPr>
            <w:r>
              <w:t>13-63-00</w:t>
            </w:r>
          </w:p>
        </w:tc>
        <w:tc>
          <w:tcPr>
            <w:tcW w:w="2877" w:type="dxa"/>
          </w:tcPr>
          <w:p w:rsidR="00BD4012" w:rsidRDefault="00BD4012" w:rsidP="00BD4012">
            <w:pPr>
              <w:pStyle w:val="TableText"/>
            </w:pPr>
            <w:r>
              <w:t xml:space="preserve">Dell </w:t>
            </w:r>
            <w:proofErr w:type="spellStart"/>
            <w:r>
              <w:t>Incorporated</w:t>
            </w:r>
            <w:proofErr w:type="spellEnd"/>
          </w:p>
        </w:tc>
      </w:tr>
    </w:tbl>
    <w:p w:rsidR="008813C9" w:rsidRDefault="001A46B4" w:rsidP="001A46B4">
      <w:pPr>
        <w:pStyle w:val="StepHead"/>
        <w:numPr>
          <w:ilvl w:val="2"/>
          <w:numId w:val="20"/>
        </w:numPr>
        <w:ind w:left="1063" w:hangingChars="441" w:hanging="1063"/>
      </w:pPr>
      <w:r w:rsidRPr="001A46B4">
        <w:t>Indique</w:t>
      </w:r>
      <w:r>
        <w:rPr>
          <w:rFonts w:eastAsiaTheme="minorEastAsia" w:hint="eastAsia"/>
          <w:lang w:eastAsia="zh-CN"/>
        </w:rPr>
        <w:t xml:space="preserve"> </w:t>
      </w:r>
      <w:r w:rsidR="008813C9">
        <w:t>las direcciones MAC que detectaron usted y sus compañeros en la parte 1, paso 3a.</w:t>
      </w:r>
    </w:p>
    <w:p w:rsidR="00121B80" w:rsidRDefault="001A46B4" w:rsidP="00121B80">
      <w:pPr>
        <w:pStyle w:val="BodyTextL25"/>
      </w:pPr>
      <w:r w:rsidRPr="001A46B4">
        <w:t>Indique</w:t>
      </w:r>
      <w:r>
        <w:rPr>
          <w:rFonts w:hint="eastAsia"/>
          <w:lang w:eastAsia="zh-CN"/>
        </w:rPr>
        <w:t xml:space="preserve"> </w:t>
      </w:r>
      <w:r w:rsidR="008813C9">
        <w:t xml:space="preserve">el OUI del fabricante formado por 3 bytes y el identificador único de la interfaz, también de 3 bytes. Completará el nombre del proveedor en el paso 2. </w:t>
      </w: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2845"/>
        <w:gridCol w:w="3635"/>
        <w:gridCol w:w="2877"/>
      </w:tblGrid>
      <w:tr w:rsidR="00121B80" w:rsidTr="00C54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5" w:type="dxa"/>
          </w:tcPr>
          <w:p w:rsidR="00121B80" w:rsidRDefault="00121B80" w:rsidP="00DE0E8F">
            <w:pPr>
              <w:pStyle w:val="TableHeading"/>
            </w:pPr>
            <w:r>
              <w:t>OUI del fabricante</w:t>
            </w:r>
          </w:p>
        </w:tc>
        <w:tc>
          <w:tcPr>
            <w:tcW w:w="3635" w:type="dxa"/>
          </w:tcPr>
          <w:p w:rsidR="00121B80" w:rsidRDefault="00121B80" w:rsidP="00DE0E8F">
            <w:pPr>
              <w:pStyle w:val="TableHeading"/>
            </w:pPr>
            <w:r>
              <w:t>Identificador único para la interfaz</w:t>
            </w:r>
          </w:p>
        </w:tc>
        <w:tc>
          <w:tcPr>
            <w:tcW w:w="2877" w:type="dxa"/>
          </w:tcPr>
          <w:p w:rsidR="00121B80" w:rsidRDefault="00121B80" w:rsidP="00DE0E8F">
            <w:pPr>
              <w:pStyle w:val="TableHeading"/>
            </w:pPr>
            <w:r>
              <w:t>Nombre del proveedor</w:t>
            </w:r>
          </w:p>
        </w:tc>
      </w:tr>
      <w:tr w:rsidR="00121B80" w:rsidTr="00C54DEE">
        <w:tc>
          <w:tcPr>
            <w:tcW w:w="2845" w:type="dxa"/>
          </w:tcPr>
          <w:p w:rsidR="00121B80" w:rsidRDefault="00121B80" w:rsidP="00DE0E8F">
            <w:pPr>
              <w:pStyle w:val="TableText"/>
              <w:keepNext w:val="0"/>
            </w:pPr>
            <w:r>
              <w:t>D4-BE-D9</w:t>
            </w:r>
          </w:p>
        </w:tc>
        <w:tc>
          <w:tcPr>
            <w:tcW w:w="3635" w:type="dxa"/>
          </w:tcPr>
          <w:p w:rsidR="00121B80" w:rsidRDefault="00121B80" w:rsidP="00DE0E8F">
            <w:pPr>
              <w:pStyle w:val="TableText"/>
            </w:pPr>
            <w:r>
              <w:t>13-63-00</w:t>
            </w:r>
          </w:p>
        </w:tc>
        <w:tc>
          <w:tcPr>
            <w:tcW w:w="2877" w:type="dxa"/>
          </w:tcPr>
          <w:p w:rsidR="00121B80" w:rsidRDefault="00121B80" w:rsidP="00DE0E8F">
            <w:pPr>
              <w:pStyle w:val="TableText"/>
            </w:pPr>
            <w:r>
              <w:t xml:space="preserve">Dell </w:t>
            </w:r>
            <w:proofErr w:type="spellStart"/>
            <w:r>
              <w:t>Incorporated</w:t>
            </w:r>
            <w:proofErr w:type="spellEnd"/>
          </w:p>
        </w:tc>
      </w:tr>
      <w:tr w:rsidR="00121B80" w:rsidTr="00C54DEE">
        <w:tc>
          <w:tcPr>
            <w:tcW w:w="2845" w:type="dxa"/>
          </w:tcPr>
          <w:p w:rsidR="00121B80" w:rsidRDefault="00121B80" w:rsidP="00DE0E8F">
            <w:pPr>
              <w:pStyle w:val="TableText"/>
              <w:keepNext w:val="0"/>
            </w:pPr>
          </w:p>
        </w:tc>
        <w:tc>
          <w:tcPr>
            <w:tcW w:w="3635" w:type="dxa"/>
          </w:tcPr>
          <w:p w:rsidR="00121B80" w:rsidRDefault="00121B80" w:rsidP="00DE0E8F">
            <w:pPr>
              <w:pStyle w:val="TableText"/>
            </w:pPr>
          </w:p>
        </w:tc>
        <w:tc>
          <w:tcPr>
            <w:tcW w:w="2877" w:type="dxa"/>
          </w:tcPr>
          <w:p w:rsidR="00121B80" w:rsidRDefault="00121B80" w:rsidP="00DE0E8F">
            <w:pPr>
              <w:pStyle w:val="TableText"/>
            </w:pPr>
          </w:p>
        </w:tc>
      </w:tr>
      <w:tr w:rsidR="00121B80" w:rsidTr="00C54DEE">
        <w:tc>
          <w:tcPr>
            <w:tcW w:w="2845" w:type="dxa"/>
          </w:tcPr>
          <w:p w:rsidR="00121B80" w:rsidRDefault="00121B80" w:rsidP="00DE0E8F">
            <w:pPr>
              <w:pStyle w:val="TableText"/>
              <w:keepNext w:val="0"/>
            </w:pPr>
          </w:p>
        </w:tc>
        <w:tc>
          <w:tcPr>
            <w:tcW w:w="3635" w:type="dxa"/>
          </w:tcPr>
          <w:p w:rsidR="00121B80" w:rsidRDefault="00121B80" w:rsidP="00DE0E8F">
            <w:pPr>
              <w:pStyle w:val="TableText"/>
            </w:pPr>
          </w:p>
        </w:tc>
        <w:tc>
          <w:tcPr>
            <w:tcW w:w="2877" w:type="dxa"/>
          </w:tcPr>
          <w:p w:rsidR="00121B80" w:rsidRDefault="00121B80" w:rsidP="00DE0E8F">
            <w:pPr>
              <w:pStyle w:val="TableText"/>
            </w:pPr>
          </w:p>
        </w:tc>
      </w:tr>
    </w:tbl>
    <w:p w:rsidR="00BD4012" w:rsidRDefault="00BD4012" w:rsidP="00C54DEE">
      <w:pPr>
        <w:pStyle w:val="StepHead"/>
        <w:numPr>
          <w:ilvl w:val="2"/>
          <w:numId w:val="20"/>
        </w:numPr>
        <w:ind w:left="1063" w:hangingChars="441" w:hanging="1063"/>
      </w:pPr>
      <w:r>
        <w:lastRenderedPageBreak/>
        <w:t>Busque los proveedores que son los dueños registrados del OUI que incluyó en la tabla.</w:t>
      </w:r>
    </w:p>
    <w:p w:rsidR="00D035A7" w:rsidRDefault="00D035A7" w:rsidP="00D035A7">
      <w:pPr>
        <w:pStyle w:val="SubStepAlpha"/>
        <w:keepNext/>
      </w:pPr>
      <w:r>
        <w:t xml:space="preserve">Wireshark.org ofrece una herramienta de búsqueda fácil de usar en </w:t>
      </w:r>
      <w:hyperlink r:id="rId12">
        <w:r>
          <w:rPr>
            <w:color w:val="0462C1"/>
            <w:u w:val="single" w:color="0462C1"/>
          </w:rPr>
          <w:t>https://www.wireshark.org/tools/oui-lookup.html</w:t>
        </w:r>
      </w:hyperlink>
      <w:r>
        <w:t>. Use esta herramienta o Internet para buscar otras maneras de identificar un OUI.</w:t>
      </w:r>
    </w:p>
    <w:p w:rsidR="00BD4012" w:rsidRDefault="00D035A7" w:rsidP="00D035A7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45DC589F" wp14:editId="324B0151">
            <wp:extent cx="5486400" cy="5459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5A7" w:rsidRPr="00FD53BD" w:rsidRDefault="00D035A7" w:rsidP="00FD53BD">
      <w:pPr>
        <w:pStyle w:val="SubStepAlpha"/>
        <w:tabs>
          <w:tab w:val="clear" w:pos="720"/>
          <w:tab w:val="left" w:leader="underscore" w:pos="8640"/>
        </w:tabs>
        <w:rPr>
          <w:u w:color="000000"/>
          <w:shd w:val="clear" w:color="auto" w:fill="BFBFBF" w:themeFill="background1" w:themeFillShade="BF"/>
        </w:rPr>
      </w:pPr>
      <w:r>
        <w:t xml:space="preserve">Use la información que encontró para actualizar la columna del proveedor en el cuadro del paso 1a. ¿Cuántos proveedores diferentes detectó? </w:t>
      </w:r>
      <w:r>
        <w:tab/>
      </w:r>
    </w:p>
    <w:p w:rsidR="008813C9" w:rsidRDefault="008813C9">
      <w:pPr>
        <w:pStyle w:val="LabSection"/>
      </w:pPr>
      <w:r>
        <w:t>Reflexión</w:t>
      </w:r>
    </w:p>
    <w:p w:rsidR="008813C9" w:rsidRDefault="008813C9" w:rsidP="00FD53BD">
      <w:pPr>
        <w:pStyle w:val="ReflectionQ"/>
        <w:keepNext/>
      </w:pPr>
      <w:r>
        <w:t>¿Por qué una computadora puede tener más de una dirección MAC?</w:t>
      </w:r>
    </w:p>
    <w:p w:rsidR="00D035A7" w:rsidRDefault="00D035A7" w:rsidP="00FD53BD">
      <w:pPr>
        <w:pStyle w:val="BodyTextL25"/>
        <w:keepNext/>
      </w:pPr>
      <w:r>
        <w:t>_______________________________________________________________________________________</w:t>
      </w:r>
    </w:p>
    <w:p w:rsidR="00D035A7" w:rsidRDefault="00D035A7" w:rsidP="00FD53BD">
      <w:pPr>
        <w:pStyle w:val="BodyTextL25"/>
        <w:keepNext/>
      </w:pPr>
      <w:r>
        <w:t>_______________________________________________________________________________________</w:t>
      </w:r>
    </w:p>
    <w:p w:rsidR="00D035A7" w:rsidRDefault="00D035A7" w:rsidP="00D035A7">
      <w:pPr>
        <w:pStyle w:val="BodyTextL25"/>
      </w:pPr>
      <w:r>
        <w:t>_______________________________________________________________________________________</w:t>
      </w:r>
    </w:p>
    <w:p w:rsidR="008813C9" w:rsidRDefault="008813C9" w:rsidP="00FD53BD">
      <w:pPr>
        <w:pStyle w:val="ReflectionQ"/>
        <w:keepNext/>
      </w:pPr>
      <w:r>
        <w:lastRenderedPageBreak/>
        <w:t xml:space="preserve">El resultado de muestra del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usado como ejemplo tenía solo una dirección MAC. Suponga que el resultado es el de una computadora que también tiene capacidad de conexión inalámbrica Ethernet. ¿En qué cambiaría el resultado?</w:t>
      </w:r>
    </w:p>
    <w:p w:rsidR="000467F9" w:rsidRDefault="000467F9" w:rsidP="00FD53BD">
      <w:pPr>
        <w:pStyle w:val="BodyTextL25"/>
        <w:keepNext/>
      </w:pPr>
      <w:r>
        <w:t>_______________________________________________________________________________________</w:t>
      </w:r>
    </w:p>
    <w:p w:rsidR="000467F9" w:rsidRDefault="000467F9" w:rsidP="00FD53BD">
      <w:pPr>
        <w:pStyle w:val="BodyTextL25"/>
        <w:keepNext/>
      </w:pPr>
      <w:r>
        <w:t>_______________________________________________________________________________________</w:t>
      </w:r>
    </w:p>
    <w:p w:rsidR="000467F9" w:rsidRDefault="000467F9" w:rsidP="000467F9">
      <w:pPr>
        <w:pStyle w:val="BodyTextL25"/>
      </w:pPr>
      <w:r>
        <w:t>_______________________________________________________________________________________</w:t>
      </w:r>
    </w:p>
    <w:p w:rsidR="000467F9" w:rsidRDefault="008813C9" w:rsidP="00FD53BD">
      <w:pPr>
        <w:pStyle w:val="ReflectionQ"/>
        <w:keepNext/>
      </w:pPr>
      <w:r>
        <w:t xml:space="preserve">Intente conectar y desconectar los cables de red y los adaptadores de red, y emitir el comando </w:t>
      </w:r>
      <w:proofErr w:type="spellStart"/>
      <w:r>
        <w:rPr>
          <w:b/>
        </w:rPr>
        <w:t>ipconfig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all</w:t>
      </w:r>
      <w:proofErr w:type="spellEnd"/>
      <w:r>
        <w:t xml:space="preserve"> nuevamente. ¿Qué cambios puede ver? ¿Sigue apareciendo la dirección MAC? ¿Cambiará la dirección MAC? </w:t>
      </w:r>
    </w:p>
    <w:p w:rsidR="000467F9" w:rsidRDefault="000467F9" w:rsidP="00FD53BD">
      <w:pPr>
        <w:pStyle w:val="ReflectionQ"/>
        <w:keepNext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0467F9" w:rsidRDefault="000467F9" w:rsidP="00FD53BD">
      <w:pPr>
        <w:pStyle w:val="BodyTextL25"/>
        <w:keepNext/>
      </w:pPr>
      <w:r>
        <w:t>_______________________________________________________________________________________</w:t>
      </w:r>
    </w:p>
    <w:p w:rsidR="008813C9" w:rsidRDefault="000467F9" w:rsidP="000467F9">
      <w:pPr>
        <w:pStyle w:val="BodyTextL25"/>
      </w:pPr>
      <w:r>
        <w:t>_______________________________________________________________________________________</w:t>
      </w:r>
    </w:p>
    <w:p w:rsidR="000467F9" w:rsidRDefault="008813C9" w:rsidP="00FD53BD">
      <w:pPr>
        <w:pStyle w:val="ReflectionQ"/>
        <w:keepNext/>
      </w:pPr>
      <w:r>
        <w:t>¿Con qué otro nombre se conoce la dirección MAC?</w:t>
      </w:r>
    </w:p>
    <w:p w:rsidR="000467F9" w:rsidRDefault="000467F9" w:rsidP="00FD53BD">
      <w:pPr>
        <w:pStyle w:val="BodyTextL25"/>
        <w:keepNext/>
      </w:pPr>
      <w:r>
        <w:t>_______________________________________________________________________________________</w:t>
      </w:r>
    </w:p>
    <w:p w:rsidR="000467F9" w:rsidRDefault="000467F9" w:rsidP="00FD53BD">
      <w:pPr>
        <w:pStyle w:val="BodyTextL25"/>
        <w:keepNext/>
      </w:pPr>
      <w:r>
        <w:t>_______________________________________________________________________________________</w:t>
      </w:r>
    </w:p>
    <w:p w:rsidR="008813C9" w:rsidRDefault="000467F9" w:rsidP="000467F9">
      <w:pPr>
        <w:pStyle w:val="BodyTextL25"/>
      </w:pPr>
      <w:r>
        <w:t>_______________________________________________________________________________________</w:t>
      </w:r>
    </w:p>
    <w:sectPr w:rsidR="008813C9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3EF" w:rsidRDefault="005F73EF" w:rsidP="0090659A">
      <w:pPr>
        <w:spacing w:after="0" w:line="240" w:lineRule="auto"/>
      </w:pPr>
      <w:r>
        <w:separator/>
      </w:r>
    </w:p>
    <w:p w:rsidR="005F73EF" w:rsidRDefault="005F73EF"/>
    <w:p w:rsidR="005F73EF" w:rsidRDefault="005F73EF"/>
    <w:p w:rsidR="005F73EF" w:rsidRDefault="005F73EF"/>
    <w:p w:rsidR="005F73EF" w:rsidRDefault="005F73EF"/>
    <w:p w:rsidR="005F73EF" w:rsidRDefault="005F73EF"/>
  </w:endnote>
  <w:endnote w:type="continuationSeparator" w:id="0">
    <w:p w:rsidR="005F73EF" w:rsidRDefault="005F73EF" w:rsidP="0090659A">
      <w:pPr>
        <w:spacing w:after="0" w:line="240" w:lineRule="auto"/>
      </w:pPr>
      <w:r>
        <w:continuationSeparator/>
      </w:r>
    </w:p>
    <w:p w:rsidR="005F73EF" w:rsidRDefault="005F73EF"/>
    <w:p w:rsidR="005F73EF" w:rsidRDefault="005F73EF"/>
    <w:p w:rsidR="005F73EF" w:rsidRDefault="005F73EF"/>
    <w:p w:rsidR="005F73EF" w:rsidRDefault="005F73EF"/>
    <w:p w:rsidR="005F73EF" w:rsidRDefault="005F73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28DC" w:rsidRPr="008813C9" w:rsidRDefault="00926CB2" w:rsidP="008813C9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1A46B4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1A46B4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>
      <w:t xml:space="preserve"> de</w:t>
    </w:r>
    <w:r w:rsidR="00C54DEE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1A46B4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1A46B4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C0B63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</w:t>
    </w:r>
    <w:r w:rsidR="00C54DEE">
      <w:rPr>
        <w:rFonts w:hint="eastAsia"/>
        <w:lang w:eastAsia="zh-CN"/>
      </w:rPr>
      <w:t xml:space="preserve">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C0B63">
      <w:rPr>
        <w:b/>
        <w:noProof/>
        <w:szCs w:val="16"/>
      </w:rPr>
      <w:t>5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3EF" w:rsidRDefault="005F73EF" w:rsidP="0090659A">
      <w:pPr>
        <w:spacing w:after="0" w:line="240" w:lineRule="auto"/>
      </w:pPr>
      <w:r>
        <w:separator/>
      </w:r>
    </w:p>
    <w:p w:rsidR="005F73EF" w:rsidRDefault="005F73EF"/>
    <w:p w:rsidR="005F73EF" w:rsidRDefault="005F73EF"/>
    <w:p w:rsidR="005F73EF" w:rsidRDefault="005F73EF"/>
    <w:p w:rsidR="005F73EF" w:rsidRDefault="005F73EF"/>
    <w:p w:rsidR="005F73EF" w:rsidRDefault="005F73EF"/>
  </w:footnote>
  <w:footnote w:type="continuationSeparator" w:id="0">
    <w:p w:rsidR="005F73EF" w:rsidRDefault="005F73EF" w:rsidP="0090659A">
      <w:pPr>
        <w:spacing w:after="0" w:line="240" w:lineRule="auto"/>
      </w:pPr>
      <w:r>
        <w:continuationSeparator/>
      </w:r>
    </w:p>
    <w:p w:rsidR="005F73EF" w:rsidRDefault="005F73EF"/>
    <w:p w:rsidR="005F73EF" w:rsidRDefault="005F73EF"/>
    <w:p w:rsidR="005F73EF" w:rsidRDefault="005F73EF"/>
    <w:p w:rsidR="005F73EF" w:rsidRDefault="005F73EF"/>
    <w:p w:rsidR="005F73EF" w:rsidRDefault="005F73E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8813C9" w:rsidP="008402F2">
    <w:pPr>
      <w:pStyle w:val="PageHead"/>
    </w:pPr>
    <w:r>
      <w:t>Laboratorio: Determinar la dirección MAC de un host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00C40D8"/>
    <w:multiLevelType w:val="multilevel"/>
    <w:tmpl w:val="DF8A355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33161A10"/>
    <w:multiLevelType w:val="multilevel"/>
    <w:tmpl w:val="F970FE1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0A8416F"/>
    <w:multiLevelType w:val="multilevel"/>
    <w:tmpl w:val="09BCB1F8"/>
    <w:lvl w:ilvl="0">
      <w:start w:val="1"/>
      <w:numFmt w:val="decimal"/>
      <w:lvlText w:val="Parte %1: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44C16D16"/>
    <w:multiLevelType w:val="hybridMultilevel"/>
    <w:tmpl w:val="781E8BB6"/>
    <w:lvl w:ilvl="0" w:tplc="5BE83934">
      <w:start w:val="1"/>
      <w:numFmt w:val="lowerLetter"/>
      <w:lvlText w:val="%1."/>
      <w:lvlJc w:val="left"/>
      <w:pPr>
        <w:ind w:left="1936" w:hanging="360"/>
        <w:jc w:val="right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0240B3D8">
      <w:start w:val="1"/>
      <w:numFmt w:val="bullet"/>
      <w:lvlText w:val="•"/>
      <w:lvlJc w:val="left"/>
      <w:pPr>
        <w:ind w:left="2800" w:hanging="360"/>
      </w:pPr>
      <w:rPr>
        <w:rFonts w:hint="default"/>
      </w:rPr>
    </w:lvl>
    <w:lvl w:ilvl="2" w:tplc="FF0AABBA">
      <w:start w:val="1"/>
      <w:numFmt w:val="bullet"/>
      <w:lvlText w:val="•"/>
      <w:lvlJc w:val="left"/>
      <w:pPr>
        <w:ind w:left="3665" w:hanging="360"/>
      </w:pPr>
      <w:rPr>
        <w:rFonts w:hint="default"/>
      </w:rPr>
    </w:lvl>
    <w:lvl w:ilvl="3" w:tplc="97E23C84">
      <w:start w:val="1"/>
      <w:numFmt w:val="bullet"/>
      <w:lvlText w:val="•"/>
      <w:lvlJc w:val="left"/>
      <w:pPr>
        <w:ind w:left="4529" w:hanging="360"/>
      </w:pPr>
      <w:rPr>
        <w:rFonts w:hint="default"/>
      </w:rPr>
    </w:lvl>
    <w:lvl w:ilvl="4" w:tplc="ED4618EE">
      <w:start w:val="1"/>
      <w:numFmt w:val="bullet"/>
      <w:lvlText w:val="•"/>
      <w:lvlJc w:val="left"/>
      <w:pPr>
        <w:ind w:left="5393" w:hanging="360"/>
      </w:pPr>
      <w:rPr>
        <w:rFonts w:hint="default"/>
      </w:rPr>
    </w:lvl>
    <w:lvl w:ilvl="5" w:tplc="DA544B58">
      <w:start w:val="1"/>
      <w:numFmt w:val="bullet"/>
      <w:lvlText w:val="•"/>
      <w:lvlJc w:val="left"/>
      <w:pPr>
        <w:ind w:left="6258" w:hanging="360"/>
      </w:pPr>
      <w:rPr>
        <w:rFonts w:hint="default"/>
      </w:rPr>
    </w:lvl>
    <w:lvl w:ilvl="6" w:tplc="EE942D16">
      <w:start w:val="1"/>
      <w:numFmt w:val="bullet"/>
      <w:lvlText w:val="•"/>
      <w:lvlJc w:val="left"/>
      <w:pPr>
        <w:ind w:left="7122" w:hanging="360"/>
      </w:pPr>
      <w:rPr>
        <w:rFonts w:hint="default"/>
      </w:rPr>
    </w:lvl>
    <w:lvl w:ilvl="7" w:tplc="1C5E9C26">
      <w:start w:val="1"/>
      <w:numFmt w:val="bullet"/>
      <w:lvlText w:val="•"/>
      <w:lvlJc w:val="left"/>
      <w:pPr>
        <w:ind w:left="7986" w:hanging="360"/>
      </w:pPr>
      <w:rPr>
        <w:rFonts w:hint="default"/>
      </w:rPr>
    </w:lvl>
    <w:lvl w:ilvl="8" w:tplc="C308C4A8">
      <w:start w:val="1"/>
      <w:numFmt w:val="bullet"/>
      <w:lvlText w:val="•"/>
      <w:lvlJc w:val="left"/>
      <w:pPr>
        <w:ind w:left="8851" w:hanging="360"/>
      </w:pPr>
      <w:rPr>
        <w:rFonts w:hint="default"/>
      </w:rPr>
    </w:lvl>
  </w:abstractNum>
  <w:abstractNum w:abstractNumId="9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6E836BD8"/>
    <w:multiLevelType w:val="hybridMultilevel"/>
    <w:tmpl w:val="29A868B0"/>
    <w:lvl w:ilvl="0" w:tplc="96BC35EE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5C4E933C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D612103E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844E4784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EB920532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A796BCB8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6BAC1930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95B4A2DA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2ADA692A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5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0"/>
  </w:num>
  <w:num w:numId="11">
    <w:abstractNumId w:val="8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6"/>
  </w:num>
  <w:num w:numId="19">
    <w:abstractNumId w:val="7"/>
  </w:num>
  <w:num w:numId="20">
    <w:abstractNumId w:val="2"/>
  </w:num>
  <w:num w:numId="21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54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3C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195"/>
    <w:rsid w:val="000467F9"/>
    <w:rsid w:val="00050BA4"/>
    <w:rsid w:val="00051738"/>
    <w:rsid w:val="00052548"/>
    <w:rsid w:val="00060696"/>
    <w:rsid w:val="0006729B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80"/>
    <w:rsid w:val="00121BAE"/>
    <w:rsid w:val="00123CA0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46B4"/>
    <w:rsid w:val="001A67A4"/>
    <w:rsid w:val="001A69AC"/>
    <w:rsid w:val="001B5684"/>
    <w:rsid w:val="001B67D8"/>
    <w:rsid w:val="001B6F95"/>
    <w:rsid w:val="001C05A1"/>
    <w:rsid w:val="001C1D9E"/>
    <w:rsid w:val="001C5998"/>
    <w:rsid w:val="001C64A5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3E48"/>
    <w:rsid w:val="002768DC"/>
    <w:rsid w:val="00294C8F"/>
    <w:rsid w:val="002A6C56"/>
    <w:rsid w:val="002B73BE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83D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2570"/>
    <w:rsid w:val="004131B0"/>
    <w:rsid w:val="00416C42"/>
    <w:rsid w:val="00422476"/>
    <w:rsid w:val="0042385C"/>
    <w:rsid w:val="00425F54"/>
    <w:rsid w:val="00427919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054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586A"/>
    <w:rsid w:val="004E6152"/>
    <w:rsid w:val="004F344A"/>
    <w:rsid w:val="00504ED4"/>
    <w:rsid w:val="00506B4F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1F74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8DC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5F73EF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6F5FC5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13C9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E769F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D7A8D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3B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0B63"/>
    <w:rsid w:val="00BC7423"/>
    <w:rsid w:val="00BC7CAC"/>
    <w:rsid w:val="00BD4012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80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4DEE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386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035A7"/>
    <w:rsid w:val="00D139C8"/>
    <w:rsid w:val="00D17F81"/>
    <w:rsid w:val="00D23A84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38CE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431C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C6C9A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2B0E"/>
    <w:rsid w:val="00F16F35"/>
    <w:rsid w:val="00F17559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131"/>
    <w:rsid w:val="00FB5FD9"/>
    <w:rsid w:val="00FD33AB"/>
    <w:rsid w:val="00FD4724"/>
    <w:rsid w:val="00FD4A68"/>
    <w:rsid w:val="00FD53BD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Default">
    <w:name w:val="Default"/>
    <w:rsid w:val="004E586A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21B8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C6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Default">
    <w:name w:val="Default"/>
    <w:rsid w:val="004E586A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121B80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C6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wireshark.org/tools/oui-lookup.html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DFFFD-F993-4CAB-8CA8-10E68F2C9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3</TotalTime>
  <Pages>5</Pages>
  <Words>709</Words>
  <Characters>4627</Characters>
  <Application>Microsoft Office Word</Application>
  <DocSecurity>0</DocSecurity>
  <Lines>105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9</cp:revision>
  <dcterms:created xsi:type="dcterms:W3CDTF">2016-10-10T22:43:00Z</dcterms:created>
  <dcterms:modified xsi:type="dcterms:W3CDTF">2017-03-28T08:26:00Z</dcterms:modified>
</cp:coreProperties>
</file>